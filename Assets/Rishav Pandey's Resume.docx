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7A0F44" w:rsidRPr="00565B06" w14:paraId="0841D3E0" w14:textId="77777777" w:rsidTr="00174A87">
        <w:trPr>
          <w:trHeight w:hRule="exact" w:val="1944"/>
        </w:trPr>
        <w:tc>
          <w:tcPr>
            <w:tcW w:w="4896" w:type="dxa"/>
            <w:tcMar>
              <w:right w:w="144" w:type="dxa"/>
            </w:tcMar>
            <w:vAlign w:val="bottom"/>
          </w:tcPr>
          <w:p w14:paraId="1A2B221C" w14:textId="46516AF0" w:rsidR="007A0F44" w:rsidRPr="00565B06" w:rsidRDefault="007D7A3B" w:rsidP="00174A87">
            <w:pPr>
              <w:pStyle w:val="Title"/>
            </w:pPr>
            <w:r>
              <w:t>Rishav</w:t>
            </w:r>
          </w:p>
          <w:p w14:paraId="03C83A08" w14:textId="178DEC4F" w:rsidR="007A0F44" w:rsidRPr="00565B06" w:rsidRDefault="007D7A3B" w:rsidP="00174A87">
            <w:pPr>
              <w:pStyle w:val="Subtitle"/>
            </w:pPr>
            <w:r>
              <w:t>Pandey</w:t>
            </w:r>
          </w:p>
        </w:tc>
        <w:tc>
          <w:tcPr>
            <w:tcW w:w="3744" w:type="dxa"/>
            <w:tcMar>
              <w:left w:w="144" w:type="dxa"/>
            </w:tcMar>
            <w:vAlign w:val="bottom"/>
          </w:tcPr>
          <w:p w14:paraId="3366FEAD" w14:textId="2DAB6375" w:rsidR="007A0F44" w:rsidRDefault="00000000" w:rsidP="00174A87">
            <w:pPr>
              <w:pStyle w:val="ContactInfo"/>
            </w:pPr>
            <w:sdt>
              <w:sdtPr>
                <w:alias w:val="Enter address:"/>
                <w:tag w:val="Enter address:"/>
                <w:id w:val="-989020281"/>
                <w:placeholder>
                  <w:docPart w:val="81E64FB233A24847931342B618C4E524"/>
                </w:placeholder>
                <w:dataBinding w:prefixMappings="xmlns:ns0='http://schemas.microsoft.com/office/2006/coverPageProps' " w:xpath="/ns0:CoverPageProperties[1]/ns0:CompanyAddress[1]" w:storeItemID="{55AF091B-3C7A-41E3-B477-F2FDAA23CFDA}"/>
                <w15:appearance w15:val="hidden"/>
                <w:text w:multiLine="1"/>
              </w:sdtPr>
              <w:sdtContent>
                <w:r w:rsidR="007D7A3B">
                  <w:t>9a Millbrook Place, Cherrybrook</w:t>
                </w:r>
              </w:sdtContent>
            </w:sdt>
            <w:r w:rsidR="007A0F44">
              <w:t xml:space="preserve">  </w:t>
            </w:r>
            <w:r w:rsidR="007A0F44" w:rsidRPr="009D0878">
              <w:rPr>
                <w:noProof/>
              </w:rPr>
              <mc:AlternateContent>
                <mc:Choice Requires="wps">
                  <w:drawing>
                    <wp:inline distT="0" distB="0" distL="0" distR="0" wp14:anchorId="1BD4A140" wp14:editId="473AD86F">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2416D28"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11450E6A" w14:textId="659EB92D" w:rsidR="007A0F44" w:rsidRDefault="00000000" w:rsidP="00174A87">
            <w:pPr>
              <w:pStyle w:val="ContactInfo"/>
            </w:pPr>
            <w:sdt>
              <w:sdtPr>
                <w:alias w:val="Enter phone:"/>
                <w:tag w:val="Enter phone:"/>
                <w:id w:val="381135673"/>
                <w:placeholder>
                  <w:docPart w:val="8F2ECA6BC2234125B43149FFAED1BC31"/>
                </w:placeholder>
                <w:dataBinding w:prefixMappings="xmlns:ns0='http://schemas.microsoft.com/office/2006/coverPageProps' " w:xpath="/ns0:CoverPageProperties[1]/ns0:CompanyPhone[1]" w:storeItemID="{55AF091B-3C7A-41E3-B477-F2FDAA23CFDA}"/>
                <w15:appearance w15:val="hidden"/>
                <w:text w:multiLine="1"/>
              </w:sdtPr>
              <w:sdtContent>
                <w:r w:rsidR="007D7A3B">
                  <w:t>0416418065</w:t>
                </w:r>
              </w:sdtContent>
            </w:sdt>
            <w:r w:rsidR="007A0F44">
              <w:t xml:space="preserve">  </w:t>
            </w:r>
            <w:r w:rsidR="007A0F44" w:rsidRPr="009D0878">
              <w:rPr>
                <w:noProof/>
              </w:rPr>
              <mc:AlternateContent>
                <mc:Choice Requires="wps">
                  <w:drawing>
                    <wp:inline distT="0" distB="0" distL="0" distR="0" wp14:anchorId="378DFF67" wp14:editId="5D8BED87">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1F5306A"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2146AAA3" w14:textId="2C944FE0" w:rsidR="007A0F44" w:rsidRDefault="00000000" w:rsidP="00174A87">
            <w:pPr>
              <w:pStyle w:val="ContactInfo"/>
            </w:pPr>
            <w:sdt>
              <w:sdtPr>
                <w:alias w:val="Enter email:"/>
                <w:tag w:val="Enter email:"/>
                <w:id w:val="479813182"/>
                <w:placeholder>
                  <w:docPart w:val="720A28F4FAB64D6384E54C70B5537546"/>
                </w:placeholder>
                <w:dataBinding w:prefixMappings="xmlns:ns0='http://schemas.microsoft.com/office/2006/coverPageProps' " w:xpath="/ns0:CoverPageProperties[1]/ns0:CompanyEmail[1]" w:storeItemID="{55AF091B-3C7A-41E3-B477-F2FDAA23CFDA}"/>
                <w15:appearance w15:val="hidden"/>
                <w:text w:multiLine="1"/>
              </w:sdtPr>
              <w:sdtContent>
                <w:r w:rsidR="007D7A3B">
                  <w:t>rishavpandey@outlook.com.au</w:t>
                </w:r>
              </w:sdtContent>
            </w:sdt>
            <w:r w:rsidR="007A0F44">
              <w:t xml:space="preserve">  </w:t>
            </w:r>
            <w:r w:rsidR="007A0F44">
              <w:rPr>
                <w:noProof/>
              </w:rPr>
              <mc:AlternateContent>
                <mc:Choice Requires="wps">
                  <w:drawing>
                    <wp:inline distT="0" distB="0" distL="0" distR="0" wp14:anchorId="5C244F73" wp14:editId="7808CED5">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7119AA3"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2F0CF68C" w14:textId="40CC543F" w:rsidR="007A0F44" w:rsidRDefault="00000000" w:rsidP="00174A87">
            <w:pPr>
              <w:pStyle w:val="ContactInfo"/>
            </w:pPr>
            <w:sdt>
              <w:sdtPr>
                <w:alias w:val="Enter LinkedIn profile:"/>
                <w:tag w:val="Enter LinkedIn profile:"/>
                <w:id w:val="-1253892234"/>
                <w:placeholder>
                  <w:docPart w:val="D337C84758974EE986DE9FC3A88E02A0"/>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rsidR="00DC5F39">
                  <w:t>DOB – 05/05/2002</w:t>
                </w:r>
              </w:sdtContent>
            </w:sdt>
            <w:r w:rsidR="007A0F44">
              <w:t xml:space="preserve">  </w:t>
            </w:r>
          </w:p>
          <w:p w14:paraId="1F5B2FB4" w14:textId="1C65B772" w:rsidR="007A0F44" w:rsidRPr="00565B06" w:rsidRDefault="00000000" w:rsidP="00174A87">
            <w:pPr>
              <w:pStyle w:val="ContactInfo"/>
            </w:pPr>
            <w:sdt>
              <w:sdtPr>
                <w:alias w:val="Enter Twitter/blog/portfolio:"/>
                <w:tag w:val="Enter Twitter/blog/portfolio:"/>
                <w:id w:val="1198669372"/>
                <w:placeholder>
                  <w:docPart w:val="478CB00D5CEE49139A6DAC2901A200B0"/>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Content>
                <w:r w:rsidR="007D7A3B">
                  <w:t>.</w:t>
                </w:r>
              </w:sdtContent>
            </w:sdt>
            <w:r w:rsidR="007A0F44">
              <w:t xml:space="preserve">  </w:t>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565B06" w14:paraId="59ED1113" w14:textId="77777777"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14:paraId="6069F6CA" w14:textId="77777777" w:rsidR="000E24AC" w:rsidRPr="00565B06" w:rsidRDefault="00075B13" w:rsidP="009D0878">
            <w:pPr>
              <w:pStyle w:val="Icons"/>
            </w:pPr>
            <w:r w:rsidRPr="00565B06">
              <w:rPr>
                <w:noProof/>
              </w:rPr>
              <mc:AlternateContent>
                <mc:Choice Requires="wpg">
                  <w:drawing>
                    <wp:inline distT="0" distB="0" distL="0" distR="0" wp14:anchorId="66A9B8B7" wp14:editId="18202404">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E4E5040"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5C2D88FC" w14:textId="77777777" w:rsidR="000E24AC" w:rsidRPr="00565B06" w:rsidRDefault="00000000" w:rsidP="007850D1">
            <w:pPr>
              <w:pStyle w:val="Heading1"/>
              <w:outlineLvl w:val="0"/>
            </w:pPr>
            <w:sdt>
              <w:sdtPr>
                <w:alias w:val="Objective:"/>
                <w:tag w:val="Objective:"/>
                <w:id w:val="-376709012"/>
                <w:placeholder>
                  <w:docPart w:val="F86060F001024DAF962D407D87A93A65"/>
                </w:placeholder>
                <w:temporary/>
                <w:showingPlcHdr/>
                <w15:appearance w15:val="hidden"/>
              </w:sdtPr>
              <w:sdtContent>
                <w:r w:rsidR="007850D1" w:rsidRPr="00D85CA4">
                  <w:rPr>
                    <w:b/>
                  </w:rPr>
                  <w:t>Objective</w:t>
                </w:r>
              </w:sdtContent>
            </w:sdt>
          </w:p>
        </w:tc>
      </w:tr>
    </w:tbl>
    <w:p w14:paraId="76B4E475" w14:textId="644B4709" w:rsidR="00A77B4D" w:rsidRPr="00565B06" w:rsidRDefault="007D7A3B" w:rsidP="007850D1">
      <w:r>
        <w:t>I would seek to apply my knowledge and expertise in a customer service role with the hands on experience that I have achieved over the years. Employing my experience to reach and sustain long and short term goals, enhance the team spirit in achieving quality and service, above and beyond all expectations. Working in a variety of environments has enabled me with a wide set of skills to be developed to support any number of professional settings.</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14:paraId="17E6A6F5" w14:textId="77777777" w:rsidTr="00562422">
        <w:tc>
          <w:tcPr>
            <w:tcW w:w="720" w:type="dxa"/>
            <w:tcMar>
              <w:right w:w="216" w:type="dxa"/>
            </w:tcMar>
            <w:vAlign w:val="bottom"/>
          </w:tcPr>
          <w:p w14:paraId="14AD658D" w14:textId="77777777" w:rsidR="00A77B4D" w:rsidRPr="00565B06" w:rsidRDefault="00075B13" w:rsidP="00075B13">
            <w:pPr>
              <w:pStyle w:val="Icons"/>
            </w:pPr>
            <w:r w:rsidRPr="00565B06">
              <w:rPr>
                <w:noProof/>
              </w:rPr>
              <mc:AlternateContent>
                <mc:Choice Requires="wpg">
                  <w:drawing>
                    <wp:inline distT="0" distB="0" distL="0" distR="0" wp14:anchorId="241277A2" wp14:editId="738454F2">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164D21D"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14:paraId="5B1D8E3D" w14:textId="77777777" w:rsidR="00A77B4D" w:rsidRPr="00565B06" w:rsidRDefault="00000000" w:rsidP="002146F8">
            <w:pPr>
              <w:pStyle w:val="Heading1"/>
              <w:outlineLvl w:val="0"/>
            </w:pPr>
            <w:sdt>
              <w:sdtPr>
                <w:alias w:val="Education:"/>
                <w:tag w:val="Education:"/>
                <w:id w:val="1586649636"/>
                <w:placeholder>
                  <w:docPart w:val="7205C33F3F414B0385CCC0442A576611"/>
                </w:placeholder>
                <w:temporary/>
                <w:showingPlcHdr/>
                <w15:appearance w15:val="hidden"/>
              </w:sdtPr>
              <w:sdtContent>
                <w:r w:rsidR="00DD2D34" w:rsidRPr="00565B06">
                  <w:t>Education</w:t>
                </w:r>
              </w:sdtContent>
            </w:sdt>
          </w:p>
        </w:tc>
      </w:tr>
    </w:tbl>
    <w:p w14:paraId="069FD4F5" w14:textId="48842EF7" w:rsidR="007C0E0E" w:rsidRPr="00565B06" w:rsidRDefault="007D7A3B" w:rsidP="00B47E1E">
      <w:pPr>
        <w:pStyle w:val="Heading2"/>
      </w:pPr>
      <w:r>
        <w:t>Bachelor of Commerce and Information Technology</w:t>
      </w:r>
      <w:r w:rsidR="007C0E0E" w:rsidRPr="00565B06">
        <w:t xml:space="preserve"> | </w:t>
      </w:r>
      <w:r>
        <w:rPr>
          <w:rStyle w:val="Emphasis"/>
        </w:rPr>
        <w:t xml:space="preserve">Macquarie University </w:t>
      </w:r>
    </w:p>
    <w:p w14:paraId="3CB96736" w14:textId="70DA52E2" w:rsidR="007C0E0E" w:rsidRPr="00565B06" w:rsidRDefault="007D7A3B" w:rsidP="004F199F">
      <w:pPr>
        <w:pStyle w:val="Heading3"/>
      </w:pPr>
      <w:r>
        <w:t>Current</w:t>
      </w:r>
    </w:p>
    <w:p w14:paraId="2FB962E7" w14:textId="1734A9ED" w:rsidR="000E24AC" w:rsidRPr="00565B06" w:rsidRDefault="007D7A3B" w:rsidP="007850D1">
      <w:r>
        <w:t>Majoring in Finance and Data Science</w:t>
      </w:r>
    </w:p>
    <w:p w14:paraId="7613FB0D" w14:textId="7EB54713" w:rsidR="007C0E0E" w:rsidRPr="00565B06" w:rsidRDefault="00B73E30" w:rsidP="00B47E1E">
      <w:pPr>
        <w:pStyle w:val="Heading2"/>
      </w:pPr>
      <w:r>
        <w:t>Higher School Certificate</w:t>
      </w:r>
      <w:r w:rsidR="007C0E0E" w:rsidRPr="00565B06">
        <w:t xml:space="preserve"> | </w:t>
      </w:r>
      <w:r>
        <w:rPr>
          <w:rStyle w:val="Emphasis"/>
        </w:rPr>
        <w:t>Alpha omega Senior College</w:t>
      </w:r>
    </w:p>
    <w:p w14:paraId="77931855" w14:textId="4DBD43AE" w:rsidR="007C0E0E" w:rsidRPr="00565B06" w:rsidRDefault="00B73E30" w:rsidP="004F199F">
      <w:pPr>
        <w:pStyle w:val="Heading3"/>
      </w:pPr>
      <w:r>
        <w:t>2020</w:t>
      </w:r>
    </w:p>
    <w:p w14:paraId="61196365" w14:textId="2DC12544" w:rsidR="007C0E0E" w:rsidRPr="00565B06" w:rsidRDefault="00B73E30" w:rsidP="007C0E0E">
      <w:r>
        <w:t>Mathematics – English – Business Studies – Economics – Studies of Religion</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14:paraId="7F60670B" w14:textId="77777777" w:rsidTr="00562422">
        <w:tc>
          <w:tcPr>
            <w:tcW w:w="720" w:type="dxa"/>
            <w:tcMar>
              <w:right w:w="216" w:type="dxa"/>
            </w:tcMar>
            <w:vAlign w:val="bottom"/>
          </w:tcPr>
          <w:p w14:paraId="260716E6" w14:textId="77777777" w:rsidR="005E088C" w:rsidRPr="00565B06" w:rsidRDefault="00075B13" w:rsidP="00075B13">
            <w:pPr>
              <w:pStyle w:val="Icons"/>
            </w:pPr>
            <w:r w:rsidRPr="00565B06">
              <w:rPr>
                <w:noProof/>
              </w:rPr>
              <mc:AlternateContent>
                <mc:Choice Requires="wpg">
                  <w:drawing>
                    <wp:inline distT="0" distB="0" distL="0" distR="0" wp14:anchorId="36BBB29D" wp14:editId="59BFFDB0">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E82E01B"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14:paraId="79063D08" w14:textId="77777777" w:rsidR="005E088C" w:rsidRPr="00565B06" w:rsidRDefault="00000000" w:rsidP="0004158B">
            <w:pPr>
              <w:pStyle w:val="Heading1"/>
              <w:outlineLvl w:val="0"/>
            </w:pPr>
            <w:sdt>
              <w:sdtPr>
                <w:alias w:val="Education:"/>
                <w:tag w:val="Education:"/>
                <w:id w:val="-2131392780"/>
                <w:placeholder>
                  <w:docPart w:val="0C40B3E0A74A403EA3E375DB10A48911"/>
                </w:placeholder>
                <w:temporary/>
                <w:showingPlcHdr/>
                <w15:appearance w15:val="hidden"/>
              </w:sdtPr>
              <w:sdtContent>
                <w:r w:rsidR="005E088C" w:rsidRPr="00565B06">
                  <w:t>Experience</w:t>
                </w:r>
              </w:sdtContent>
            </w:sdt>
          </w:p>
        </w:tc>
      </w:tr>
    </w:tbl>
    <w:p w14:paraId="305E1D0A" w14:textId="4C3478F1" w:rsidR="005E088C" w:rsidRPr="00565B06" w:rsidRDefault="00B73E30" w:rsidP="00B47E1E">
      <w:pPr>
        <w:pStyle w:val="Heading2"/>
      </w:pPr>
      <w:r>
        <w:t>Team Member</w:t>
      </w:r>
      <w:r w:rsidR="005E088C" w:rsidRPr="00565B06">
        <w:t xml:space="preserve"> | </w:t>
      </w:r>
      <w:r>
        <w:rPr>
          <w:rStyle w:val="Emphasis"/>
        </w:rPr>
        <w:t xml:space="preserve">Coles Supermarket </w:t>
      </w:r>
    </w:p>
    <w:p w14:paraId="258CCED8" w14:textId="2F9F6ABB" w:rsidR="005E088C" w:rsidRPr="00565B06" w:rsidRDefault="00B73E30" w:rsidP="004F199F">
      <w:pPr>
        <w:pStyle w:val="Heading3"/>
      </w:pPr>
      <w:r>
        <w:t>OCt 2021</w:t>
      </w:r>
      <w:r w:rsidR="005E088C" w:rsidRPr="00565B06">
        <w:t xml:space="preserve"> – </w:t>
      </w:r>
      <w:r>
        <w:t>Current</w:t>
      </w:r>
    </w:p>
    <w:p w14:paraId="25E7EF84" w14:textId="709A37F3" w:rsidR="005E088C" w:rsidRDefault="00636865" w:rsidP="00636865">
      <w:pPr>
        <w:pStyle w:val="ListParagraph"/>
        <w:numPr>
          <w:ilvl w:val="0"/>
          <w:numId w:val="16"/>
        </w:numPr>
      </w:pPr>
      <w:r>
        <w:t>Operating registers and calculating change manually</w:t>
      </w:r>
    </w:p>
    <w:p w14:paraId="6761646E" w14:textId="500BA91F" w:rsidR="00636865" w:rsidRDefault="00636865" w:rsidP="00636865">
      <w:pPr>
        <w:pStyle w:val="ListParagraph"/>
        <w:numPr>
          <w:ilvl w:val="0"/>
          <w:numId w:val="16"/>
        </w:numPr>
      </w:pPr>
      <w:r>
        <w:t>Ensuring shelves are fully stocked with products by using First in First out method</w:t>
      </w:r>
    </w:p>
    <w:p w14:paraId="6A63EB24" w14:textId="3E56660E" w:rsidR="00636865" w:rsidRDefault="00636865" w:rsidP="00636865">
      <w:pPr>
        <w:pStyle w:val="ListParagraph"/>
        <w:numPr>
          <w:ilvl w:val="0"/>
          <w:numId w:val="16"/>
        </w:numPr>
      </w:pPr>
      <w:r>
        <w:t>Serving and assisting customers in a professional and efficient manner</w:t>
      </w:r>
    </w:p>
    <w:p w14:paraId="46AFD2BD" w14:textId="77777777" w:rsidR="00636865" w:rsidRDefault="00636865" w:rsidP="00636865">
      <w:pPr>
        <w:pStyle w:val="ListParagraph"/>
        <w:numPr>
          <w:ilvl w:val="0"/>
          <w:numId w:val="16"/>
        </w:numPr>
      </w:pPr>
      <w:r>
        <w:t>Trained to use equipment to move stock safely</w:t>
      </w:r>
    </w:p>
    <w:p w14:paraId="28D0A704" w14:textId="6719097D" w:rsidR="00636865" w:rsidRDefault="00636865" w:rsidP="00636865">
      <w:pPr>
        <w:pStyle w:val="ListParagraph"/>
        <w:numPr>
          <w:ilvl w:val="0"/>
          <w:numId w:val="16"/>
        </w:numPr>
      </w:pPr>
      <w:r>
        <w:t>Merchandising stock storewide</w:t>
      </w:r>
    </w:p>
    <w:p w14:paraId="1395EC9F" w14:textId="11D8230A" w:rsidR="00636865" w:rsidRDefault="00636865" w:rsidP="00636865">
      <w:pPr>
        <w:pStyle w:val="ListParagraph"/>
        <w:numPr>
          <w:ilvl w:val="0"/>
          <w:numId w:val="16"/>
        </w:numPr>
      </w:pPr>
      <w:r>
        <w:t xml:space="preserve">Cleaning and maintaining store to company standards  </w:t>
      </w:r>
    </w:p>
    <w:p w14:paraId="2BC4F307" w14:textId="7395290C" w:rsidR="00B87595" w:rsidRPr="00565B06" w:rsidRDefault="00B87595" w:rsidP="00636865">
      <w:pPr>
        <w:pStyle w:val="ListParagraph"/>
        <w:numPr>
          <w:ilvl w:val="0"/>
          <w:numId w:val="16"/>
        </w:numPr>
      </w:pPr>
      <w:r>
        <w:t xml:space="preserve">Loading Stock from vehicle to back storeroom </w:t>
      </w:r>
    </w:p>
    <w:p w14:paraId="2596CE5B" w14:textId="77777777" w:rsidR="00DC5F39" w:rsidRDefault="00DC5F39" w:rsidP="00B47E1E">
      <w:pPr>
        <w:pStyle w:val="Heading2"/>
      </w:pPr>
    </w:p>
    <w:p w14:paraId="6C8920AD" w14:textId="77777777" w:rsidR="00DC5F39" w:rsidRDefault="00DC5F39" w:rsidP="00B47E1E">
      <w:pPr>
        <w:pStyle w:val="Heading2"/>
      </w:pPr>
    </w:p>
    <w:p w14:paraId="4DDC5386" w14:textId="25774B1B" w:rsidR="005E088C" w:rsidRPr="00565B06" w:rsidRDefault="00636865" w:rsidP="00B47E1E">
      <w:pPr>
        <w:pStyle w:val="Heading2"/>
      </w:pPr>
      <w:r>
        <w:t>Causal Receptionist</w:t>
      </w:r>
      <w:r w:rsidR="005E088C" w:rsidRPr="00565B06">
        <w:t xml:space="preserve"> | </w:t>
      </w:r>
      <w:r w:rsidR="00A901C0">
        <w:rPr>
          <w:rStyle w:val="Emphasis"/>
        </w:rPr>
        <w:t>Beecroft Smiles</w:t>
      </w:r>
    </w:p>
    <w:p w14:paraId="187D1AD7" w14:textId="07B8ED79" w:rsidR="005E088C" w:rsidRPr="00565B06" w:rsidRDefault="00B87595" w:rsidP="004F199F">
      <w:pPr>
        <w:pStyle w:val="Heading3"/>
      </w:pPr>
      <w:r>
        <w:t xml:space="preserve">JAN </w:t>
      </w:r>
      <w:r w:rsidR="00A901C0">
        <w:t>2021</w:t>
      </w:r>
    </w:p>
    <w:p w14:paraId="127B77CF" w14:textId="37A1A596" w:rsidR="005E088C" w:rsidRDefault="00A901C0" w:rsidP="00A901C0">
      <w:pPr>
        <w:pStyle w:val="ListParagraph"/>
        <w:numPr>
          <w:ilvl w:val="0"/>
          <w:numId w:val="17"/>
        </w:numPr>
      </w:pPr>
      <w:r>
        <w:t>Communicating with customers and stakeholders, via telephone, email and in person to create appointments</w:t>
      </w:r>
    </w:p>
    <w:p w14:paraId="4F5A4960" w14:textId="0B9C8C7D" w:rsidR="00A901C0" w:rsidRDefault="00A901C0" w:rsidP="00A901C0">
      <w:pPr>
        <w:pStyle w:val="ListParagraph"/>
        <w:numPr>
          <w:ilvl w:val="0"/>
          <w:numId w:val="17"/>
        </w:numPr>
      </w:pPr>
      <w:r>
        <w:t>Developing/ Assisting the dental practice in using marketing strategies to increase revenue via social media</w:t>
      </w:r>
    </w:p>
    <w:p w14:paraId="0FC63E4D" w14:textId="17D7E17D" w:rsidR="00A901C0" w:rsidRDefault="00A901C0" w:rsidP="00A901C0">
      <w:pPr>
        <w:pStyle w:val="ListParagraph"/>
        <w:numPr>
          <w:ilvl w:val="0"/>
          <w:numId w:val="17"/>
        </w:numPr>
      </w:pPr>
      <w:r>
        <w:t xml:space="preserve">Assisting owner with marketing, which has assisted in bring new clients </w:t>
      </w:r>
    </w:p>
    <w:p w14:paraId="4FF22717" w14:textId="0CE58FCE" w:rsidR="00A901C0" w:rsidRDefault="00A901C0" w:rsidP="00A901C0">
      <w:pPr>
        <w:pStyle w:val="ListParagraph"/>
        <w:numPr>
          <w:ilvl w:val="0"/>
          <w:numId w:val="17"/>
        </w:numPr>
      </w:pPr>
      <w:r>
        <w:t>Preparing and editing general correspondence to clients and other stakeholders</w:t>
      </w:r>
    </w:p>
    <w:p w14:paraId="20958B4E" w14:textId="77777777" w:rsidR="00B87595" w:rsidRDefault="00B87595" w:rsidP="00B73E30">
      <w:pPr>
        <w:pStyle w:val="Heading2"/>
      </w:pPr>
    </w:p>
    <w:p w14:paraId="0ED6F515" w14:textId="77777777" w:rsidR="00DC5F39" w:rsidRDefault="00DC5F39" w:rsidP="00B73E30">
      <w:pPr>
        <w:pStyle w:val="Heading2"/>
      </w:pPr>
    </w:p>
    <w:p w14:paraId="70C3D78D" w14:textId="77777777" w:rsidR="00DC5F39" w:rsidRDefault="00DC5F39" w:rsidP="00B73E30">
      <w:pPr>
        <w:pStyle w:val="Heading2"/>
      </w:pPr>
    </w:p>
    <w:p w14:paraId="7A6AE042" w14:textId="6784E7F7" w:rsidR="00B73E30" w:rsidRPr="00565B06" w:rsidRDefault="00A901C0" w:rsidP="00B73E30">
      <w:pPr>
        <w:pStyle w:val="Heading2"/>
      </w:pPr>
      <w:r>
        <w:t>Causal Assistant baker Hand</w:t>
      </w:r>
      <w:r w:rsidR="00B73E30" w:rsidRPr="00565B06">
        <w:t xml:space="preserve"> | </w:t>
      </w:r>
      <w:r>
        <w:rPr>
          <w:rStyle w:val="Emphasis"/>
        </w:rPr>
        <w:t>Bakers Delight</w:t>
      </w:r>
    </w:p>
    <w:p w14:paraId="712A4560" w14:textId="09B4E55C" w:rsidR="00B73E30" w:rsidRPr="00565B06" w:rsidRDefault="00B87595" w:rsidP="00B73E30">
      <w:pPr>
        <w:pStyle w:val="Heading3"/>
      </w:pPr>
      <w:r>
        <w:t>FEB 2018</w:t>
      </w:r>
      <w:r w:rsidR="00B73E30" w:rsidRPr="00565B06">
        <w:t xml:space="preserve"> – </w:t>
      </w:r>
      <w:r>
        <w:t>AUG 2018 &amp; 2021</w:t>
      </w:r>
    </w:p>
    <w:p w14:paraId="29777F79" w14:textId="3B3C5C7A" w:rsidR="00B73E30" w:rsidRDefault="00B87595" w:rsidP="00B87595">
      <w:pPr>
        <w:pStyle w:val="ListParagraph"/>
        <w:numPr>
          <w:ilvl w:val="0"/>
          <w:numId w:val="18"/>
        </w:numPr>
      </w:pPr>
      <w:r>
        <w:t>Assisted main baker with all duties relating to creating the product</w:t>
      </w:r>
    </w:p>
    <w:p w14:paraId="15B4774F" w14:textId="2E419AE3" w:rsidR="00B87595" w:rsidRDefault="00B87595" w:rsidP="00B87595">
      <w:pPr>
        <w:pStyle w:val="ListParagraph"/>
        <w:numPr>
          <w:ilvl w:val="0"/>
          <w:numId w:val="18"/>
        </w:numPr>
      </w:pPr>
      <w:r>
        <w:t>Money Handling skills</w:t>
      </w:r>
    </w:p>
    <w:p w14:paraId="25DFB269" w14:textId="65D72DED" w:rsidR="00B87595" w:rsidRDefault="00B87595" w:rsidP="00B87595">
      <w:pPr>
        <w:pStyle w:val="ListParagraph"/>
        <w:numPr>
          <w:ilvl w:val="0"/>
          <w:numId w:val="18"/>
        </w:numPr>
      </w:pPr>
      <w:r>
        <w:t xml:space="preserve">Assisted with daily accounts receivable and banking duties </w:t>
      </w:r>
    </w:p>
    <w:p w14:paraId="0B09CBB2" w14:textId="2043C505" w:rsidR="00B87595" w:rsidRDefault="00B87595" w:rsidP="00B87595">
      <w:pPr>
        <w:pStyle w:val="ListParagraph"/>
        <w:numPr>
          <w:ilvl w:val="0"/>
          <w:numId w:val="18"/>
        </w:numPr>
      </w:pPr>
      <w:r>
        <w:t>Assisted and understood importance’s of workplace hygiene</w:t>
      </w:r>
    </w:p>
    <w:p w14:paraId="62EA075D" w14:textId="464CBA02" w:rsidR="00B87595" w:rsidRPr="00565B06" w:rsidRDefault="00B87595" w:rsidP="00B87595">
      <w:pPr>
        <w:pStyle w:val="ListParagraph"/>
        <w:numPr>
          <w:ilvl w:val="0"/>
          <w:numId w:val="18"/>
        </w:numPr>
      </w:pPr>
      <w:r>
        <w:t>Experience in customer service in a fast-food setting</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14:paraId="33D71E7B" w14:textId="77777777" w:rsidTr="00562422">
        <w:tc>
          <w:tcPr>
            <w:tcW w:w="720" w:type="dxa"/>
            <w:tcMar>
              <w:right w:w="216" w:type="dxa"/>
            </w:tcMar>
            <w:vAlign w:val="bottom"/>
          </w:tcPr>
          <w:p w14:paraId="25B0018A" w14:textId="3E7F153E" w:rsidR="00143224" w:rsidRPr="00565B06" w:rsidRDefault="00075B13" w:rsidP="00075B13">
            <w:pPr>
              <w:pStyle w:val="Icons"/>
            </w:pPr>
            <w:r w:rsidRPr="00565B06">
              <w:rPr>
                <w:noProof/>
              </w:rPr>
              <mc:AlternateContent>
                <mc:Choice Requires="wpg">
                  <w:drawing>
                    <wp:inline distT="0" distB="0" distL="0" distR="0" wp14:anchorId="35741BCF" wp14:editId="425BA9FE">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1E29828"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14:paraId="6C37CD98" w14:textId="77777777" w:rsidR="00143224" w:rsidRPr="00565B06" w:rsidRDefault="00000000" w:rsidP="00AD6216">
            <w:pPr>
              <w:pStyle w:val="Heading1"/>
              <w:outlineLvl w:val="0"/>
            </w:pPr>
            <w:sdt>
              <w:sdtPr>
                <w:alias w:val="Skills:"/>
                <w:tag w:val="Skills:"/>
                <w:id w:val="-925109897"/>
                <w:placeholder>
                  <w:docPart w:val="C0374368781B43C18F617A96A87D605C"/>
                </w:placeholder>
                <w:temporary/>
                <w:showingPlcHdr/>
                <w15:appearance w15:val="hidden"/>
              </w:sdtPr>
              <w:sdtContent>
                <w:r w:rsidR="00143224" w:rsidRPr="00565B06">
                  <w:t>Skills</w:t>
                </w:r>
              </w:sdtContent>
            </w:sdt>
          </w:p>
        </w:tc>
      </w:tr>
    </w:tbl>
    <w:tbl>
      <w:tblPr>
        <w:tblStyle w:val="TableGridLight"/>
        <w:tblW w:w="50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8058"/>
        <w:gridCol w:w="596"/>
      </w:tblGrid>
      <w:tr w:rsidR="00143224" w:rsidRPr="00565B06" w14:paraId="5BA6FC87" w14:textId="77777777" w:rsidTr="00BC6D44">
        <w:tc>
          <w:tcPr>
            <w:tcW w:w="8058" w:type="dxa"/>
          </w:tcPr>
          <w:p w14:paraId="5EB91BA4" w14:textId="6E58FB4A" w:rsidR="00143224" w:rsidRPr="00565B06" w:rsidRDefault="00B87595" w:rsidP="00565B06">
            <w:pPr>
              <w:pStyle w:val="ListBullet"/>
              <w:spacing w:after="80"/>
            </w:pPr>
            <w:r>
              <w:t>Ability to use technology to complete tasks, including Microsoft apps</w:t>
            </w:r>
          </w:p>
          <w:p w14:paraId="613E90F9" w14:textId="77777777" w:rsidR="00316CE4" w:rsidRDefault="00BC6D44" w:rsidP="00316CE4">
            <w:pPr>
              <w:pStyle w:val="ListBullet"/>
              <w:spacing w:after="80"/>
            </w:pPr>
            <w:r>
              <w:t xml:space="preserve">Attention to detail and proven follow up skills </w:t>
            </w:r>
          </w:p>
          <w:p w14:paraId="35DD0952" w14:textId="77777777" w:rsidR="00BC6D44" w:rsidRDefault="00BC6D44" w:rsidP="00316CE4">
            <w:pPr>
              <w:pStyle w:val="ListBullet"/>
              <w:spacing w:after="80"/>
            </w:pPr>
            <w:r>
              <w:t xml:space="preserve">Ability to work collaboratively and autonomously </w:t>
            </w:r>
          </w:p>
          <w:p w14:paraId="62603D4F" w14:textId="77777777" w:rsidR="00BC6D44" w:rsidRDefault="00BC6D44" w:rsidP="00316CE4">
            <w:pPr>
              <w:pStyle w:val="ListBullet"/>
              <w:spacing w:after="80"/>
            </w:pPr>
            <w:r>
              <w:t xml:space="preserve">Highly flexible and energetic </w:t>
            </w:r>
          </w:p>
          <w:p w14:paraId="54E3BE61" w14:textId="06B0A1F5" w:rsidR="00BC6D44" w:rsidRDefault="00BC6D44" w:rsidP="00316CE4">
            <w:pPr>
              <w:pStyle w:val="ListBullet"/>
              <w:spacing w:after="80"/>
            </w:pPr>
            <w:r>
              <w:t xml:space="preserve">High performance in a </w:t>
            </w:r>
            <w:r w:rsidR="00DC5F39">
              <w:t>fast-paced</w:t>
            </w:r>
            <w:r>
              <w:t xml:space="preserve"> pressure filled </w:t>
            </w:r>
            <w:r w:rsidR="00DC5F39">
              <w:t>environment</w:t>
            </w:r>
            <w:r>
              <w:t xml:space="preserve"> </w:t>
            </w:r>
          </w:p>
          <w:p w14:paraId="7E663CF0" w14:textId="5A4A1DCA" w:rsidR="00BC6D44" w:rsidRPr="00565B06" w:rsidRDefault="00BC6D44" w:rsidP="00316CE4">
            <w:pPr>
              <w:pStyle w:val="ListBullet"/>
              <w:spacing w:after="80"/>
            </w:pPr>
            <w:r>
              <w:t xml:space="preserve">Taking </w:t>
            </w:r>
            <w:r w:rsidR="00DC5F39">
              <w:t xml:space="preserve">responsibility and ownership of customer enquires </w:t>
            </w:r>
          </w:p>
        </w:tc>
        <w:tc>
          <w:tcPr>
            <w:tcW w:w="596" w:type="dxa"/>
            <w:tcMar>
              <w:left w:w="576" w:type="dxa"/>
            </w:tcMar>
          </w:tcPr>
          <w:p w14:paraId="14AA12FC" w14:textId="11305107" w:rsidR="00BC6D44" w:rsidRPr="00BC6D44" w:rsidRDefault="00BC6D44" w:rsidP="00BC6D44"/>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565B06" w14:paraId="734C248C" w14:textId="77777777" w:rsidTr="00562422">
        <w:tc>
          <w:tcPr>
            <w:tcW w:w="725" w:type="dxa"/>
            <w:tcMar>
              <w:right w:w="216" w:type="dxa"/>
            </w:tcMar>
            <w:vAlign w:val="bottom"/>
          </w:tcPr>
          <w:p w14:paraId="30329C9D" w14:textId="77777777" w:rsidR="00AC7C34" w:rsidRPr="00565B06" w:rsidRDefault="00075B13" w:rsidP="00075B13">
            <w:pPr>
              <w:pStyle w:val="Icons"/>
            </w:pPr>
            <w:r w:rsidRPr="00565B06">
              <w:rPr>
                <w:noProof/>
              </w:rPr>
              <mc:AlternateContent>
                <mc:Choice Requires="wpg">
                  <w:drawing>
                    <wp:inline distT="0" distB="0" distL="0" distR="0" wp14:anchorId="51954E4A" wp14:editId="67E93EA1">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3A3B4AB"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TpxAAAIl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14:paraId="20AEF726" w14:textId="491D73C9" w:rsidR="00AC7C34" w:rsidRPr="00565B06" w:rsidRDefault="00DC5F39" w:rsidP="00AD6216">
            <w:pPr>
              <w:pStyle w:val="Heading1"/>
              <w:outlineLvl w:val="0"/>
            </w:pPr>
            <w:r>
              <w:t>Attributes</w:t>
            </w:r>
          </w:p>
        </w:tc>
      </w:tr>
    </w:tbl>
    <w:p w14:paraId="6DC452B2" w14:textId="3B47C88E" w:rsidR="00DC5F39" w:rsidRDefault="00DC5F39" w:rsidP="00DC5F39">
      <w:pPr>
        <w:pStyle w:val="ListParagraph"/>
        <w:numPr>
          <w:ilvl w:val="0"/>
          <w:numId w:val="20"/>
        </w:numPr>
        <w:spacing w:after="0"/>
      </w:pPr>
      <w:r w:rsidRPr="00DC5F39">
        <w:rPr>
          <w:b/>
          <w:color w:val="auto"/>
        </w:rPr>
        <w:t>Dedicated:</w:t>
      </w:r>
      <w:r w:rsidRPr="00DC5F39">
        <w:rPr>
          <w:color w:val="7B7B7B" w:themeColor="background2" w:themeShade="80"/>
        </w:rPr>
        <w:t xml:space="preserve"> I </w:t>
      </w:r>
      <w:r>
        <w:t>am dedicated individual who strives to complete all set tasks and challenges when met with deadlines.</w:t>
      </w:r>
    </w:p>
    <w:p w14:paraId="1FA57A64" w14:textId="77777777" w:rsidR="00DC5F39" w:rsidRDefault="00DC5F39" w:rsidP="00DC5F39">
      <w:pPr>
        <w:pStyle w:val="ListParagraph"/>
        <w:numPr>
          <w:ilvl w:val="0"/>
          <w:numId w:val="20"/>
        </w:numPr>
        <w:spacing w:after="0"/>
      </w:pPr>
      <w:r w:rsidRPr="00DC5F39">
        <w:rPr>
          <w:b/>
          <w:color w:val="auto"/>
        </w:rPr>
        <w:t>Friendly</w:t>
      </w:r>
      <w:r>
        <w:t>: I like to think that l am a person who has a friendly face and l always try to be nice and friendly when talking to anyone and everyone.</w:t>
      </w:r>
    </w:p>
    <w:p w14:paraId="2A550E65" w14:textId="77777777" w:rsidR="00DC5F39" w:rsidRDefault="00DC5F39" w:rsidP="00DC5F39">
      <w:pPr>
        <w:pStyle w:val="ListParagraph"/>
        <w:numPr>
          <w:ilvl w:val="0"/>
          <w:numId w:val="20"/>
        </w:numPr>
        <w:spacing w:after="0"/>
      </w:pPr>
      <w:r w:rsidRPr="00DC5F39">
        <w:rPr>
          <w:b/>
        </w:rPr>
        <w:t>Confident</w:t>
      </w:r>
      <w:r>
        <w:t>: I am not a person who is afraid to take on new tasks, I will strive to complete set tasks and l try to be a confident person who takes pride in their work.</w:t>
      </w:r>
    </w:p>
    <w:p w14:paraId="1C15F7C9" w14:textId="77777777" w:rsidR="00DC5F39" w:rsidRDefault="00DC5F39" w:rsidP="00DC5F39">
      <w:pPr>
        <w:pStyle w:val="ListParagraph"/>
        <w:numPr>
          <w:ilvl w:val="0"/>
          <w:numId w:val="20"/>
        </w:numPr>
        <w:spacing w:after="0"/>
      </w:pPr>
      <w:r w:rsidRPr="00DC5F39">
        <w:rPr>
          <w:b/>
        </w:rPr>
        <w:t>Team Orientated</w:t>
      </w:r>
      <w:r>
        <w:t>: I am a team-orientated person who loves to work in a team environment.  I love to meet new people and work with other to complete set tasks to a high standard.</w:t>
      </w:r>
    </w:p>
    <w:p w14:paraId="11CF8B40" w14:textId="77777777" w:rsidR="00DC5F39" w:rsidRPr="00DC5F39" w:rsidRDefault="00DC5F39" w:rsidP="00DC5F39">
      <w:pPr>
        <w:pStyle w:val="ListParagraph"/>
        <w:numPr>
          <w:ilvl w:val="0"/>
          <w:numId w:val="20"/>
        </w:numPr>
        <w:spacing w:after="0"/>
        <w:rPr>
          <w:b/>
        </w:rPr>
      </w:pPr>
      <w:r w:rsidRPr="00DC5F39">
        <w:rPr>
          <w:b/>
        </w:rPr>
        <w:t xml:space="preserve">Hard Working: </w:t>
      </w:r>
      <w:r>
        <w:t>I am hardworking and passionate individual who completes all tasks and responsibilities to the best of my ability.</w:t>
      </w:r>
    </w:p>
    <w:p w14:paraId="621DD6B0" w14:textId="77777777" w:rsidR="00DC5F39" w:rsidRPr="00DC5F39" w:rsidRDefault="00DC5F39" w:rsidP="00DC5F39">
      <w:pPr>
        <w:pStyle w:val="ListParagraph"/>
        <w:numPr>
          <w:ilvl w:val="0"/>
          <w:numId w:val="20"/>
        </w:numPr>
        <w:spacing w:after="0"/>
        <w:rPr>
          <w:b/>
        </w:rPr>
      </w:pPr>
      <w:r w:rsidRPr="00DC5F39">
        <w:rPr>
          <w:b/>
        </w:rPr>
        <w:t>Punctual:</w:t>
      </w:r>
      <w:r>
        <w:t xml:space="preserve"> I am punctual in meeting deadline and completing work as required.</w:t>
      </w:r>
    </w:p>
    <w:p w14:paraId="2DC1FFDF" w14:textId="2B5540FF" w:rsidR="00DC5F39" w:rsidRPr="00DC5F39" w:rsidRDefault="00DC5F39" w:rsidP="00DC5F39">
      <w:pPr>
        <w:pStyle w:val="ListParagraph"/>
        <w:numPr>
          <w:ilvl w:val="0"/>
          <w:numId w:val="20"/>
        </w:numPr>
        <w:spacing w:after="0"/>
        <w:rPr>
          <w:b/>
        </w:rPr>
      </w:pPr>
      <w:r w:rsidRPr="00DC5F39">
        <w:rPr>
          <w:b/>
        </w:rPr>
        <w:t xml:space="preserve">Willing to </w:t>
      </w:r>
      <w:r w:rsidRPr="00DC5F39">
        <w:rPr>
          <w:b/>
        </w:rPr>
        <w:t>learn:</w:t>
      </w:r>
      <w:r>
        <w:t xml:space="preserve"> I am </w:t>
      </w:r>
      <w:r>
        <w:t>willing</w:t>
      </w:r>
      <w:r>
        <w:t xml:space="preserve"> to take on new responsibilities and tasks </w:t>
      </w:r>
      <w:r>
        <w:t>to</w:t>
      </w:r>
      <w:r>
        <w:t xml:space="preserve"> develop my skills in a workplace and improve my </w:t>
      </w:r>
      <w:r>
        <w:t>abilities and</w:t>
      </w:r>
      <w:r>
        <w:t xml:space="preserve"> learn new skills that can be applied to my worth ethic.</w:t>
      </w:r>
    </w:p>
    <w:p w14:paraId="0681D100" w14:textId="77777777" w:rsidR="00DC5F39" w:rsidRPr="00DC5F39" w:rsidRDefault="00DC5F39" w:rsidP="00DC5F39">
      <w:pPr>
        <w:pStyle w:val="ListParagraph"/>
        <w:numPr>
          <w:ilvl w:val="0"/>
          <w:numId w:val="20"/>
        </w:numPr>
        <w:spacing w:after="0"/>
        <w:rPr>
          <w:b/>
        </w:rPr>
      </w:pPr>
      <w:r w:rsidRPr="00DC5F39">
        <w:rPr>
          <w:b/>
        </w:rPr>
        <w:t xml:space="preserve">Responsible: </w:t>
      </w:r>
      <w:r>
        <w:t>I am an individual who takes both pride and responsibility in my work in both positions of leadership and in a team environment.</w:t>
      </w:r>
    </w:p>
    <w:p w14:paraId="4B231475" w14:textId="52AF657B" w:rsidR="007A0F44" w:rsidRDefault="007A0F44" w:rsidP="00316CE4"/>
    <w:p w14:paraId="2DD512C6" w14:textId="24D31A14" w:rsidR="00DC5F39" w:rsidRDefault="00DC5F39" w:rsidP="00316CE4">
      <w:pPr>
        <w:rPr>
          <w:rFonts w:asciiTheme="majorHAnsi" w:hAnsiTheme="majorHAnsi" w:cstheme="majorHAnsi"/>
          <w:b/>
          <w:bCs/>
          <w:color w:val="auto"/>
          <w:sz w:val="32"/>
          <w:szCs w:val="32"/>
        </w:rPr>
      </w:pPr>
      <w:r w:rsidRPr="00DC5F39">
        <w:rPr>
          <w:rFonts w:asciiTheme="majorHAnsi" w:hAnsiTheme="majorHAnsi" w:cstheme="majorHAnsi"/>
          <w:b/>
          <w:bCs/>
          <w:color w:val="auto"/>
          <w:sz w:val="32"/>
          <w:szCs w:val="32"/>
        </w:rPr>
        <w:t>Referees</w:t>
      </w:r>
    </w:p>
    <w:p w14:paraId="519C34DA" w14:textId="2F6BDAAB" w:rsidR="00DC5F39" w:rsidRPr="00DC5F39" w:rsidRDefault="00DC5F39" w:rsidP="00DC5F39">
      <w:pPr>
        <w:pStyle w:val="ListParagraph"/>
        <w:numPr>
          <w:ilvl w:val="0"/>
          <w:numId w:val="21"/>
        </w:numPr>
        <w:rPr>
          <w:rFonts w:asciiTheme="majorHAnsi" w:hAnsiTheme="majorHAnsi" w:cstheme="majorHAnsi"/>
          <w:color w:val="auto"/>
          <w:sz w:val="32"/>
          <w:szCs w:val="32"/>
        </w:rPr>
      </w:pPr>
      <w:r>
        <w:rPr>
          <w:rFonts w:cstheme="minorHAnsi"/>
          <w:color w:val="auto"/>
        </w:rPr>
        <w:t xml:space="preserve">Laymond Chu –           Co-Worker at Coles </w:t>
      </w:r>
      <w:proofErr w:type="gramStart"/>
      <w:r>
        <w:rPr>
          <w:rFonts w:cstheme="minorHAnsi"/>
          <w:color w:val="auto"/>
        </w:rPr>
        <w:t>Super market</w:t>
      </w:r>
      <w:proofErr w:type="gramEnd"/>
      <w:r>
        <w:rPr>
          <w:rFonts w:cstheme="minorHAnsi"/>
          <w:color w:val="auto"/>
        </w:rPr>
        <w:t xml:space="preserve">      0478208200</w:t>
      </w:r>
    </w:p>
    <w:sectPr w:rsidR="00DC5F39" w:rsidRPr="00DC5F39" w:rsidSect="00FE18B2">
      <w:footerReference w:type="default" r:id="rId11"/>
      <w:headerReference w:type="first" r:id="rId12"/>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15F25" w14:textId="77777777" w:rsidR="001E081D" w:rsidRDefault="001E081D" w:rsidP="00F534FB">
      <w:pPr>
        <w:spacing w:after="0"/>
      </w:pPr>
      <w:r>
        <w:separator/>
      </w:r>
    </w:p>
  </w:endnote>
  <w:endnote w:type="continuationSeparator" w:id="0">
    <w:p w14:paraId="5FE3DA75" w14:textId="77777777" w:rsidR="001E081D" w:rsidRDefault="001E081D"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331"/>
      <w:docPartObj>
        <w:docPartGallery w:val="Page Numbers (Bottom of Page)"/>
        <w:docPartUnique/>
      </w:docPartObj>
    </w:sdtPr>
    <w:sdtEndPr>
      <w:rPr>
        <w:noProof/>
      </w:rPr>
    </w:sdtEndPr>
    <w:sdtContent>
      <w:p w14:paraId="0F5BFE04"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F4867" w14:textId="77777777" w:rsidR="001E081D" w:rsidRDefault="001E081D" w:rsidP="00F534FB">
      <w:pPr>
        <w:spacing w:after="0"/>
      </w:pPr>
      <w:r>
        <w:separator/>
      </w:r>
    </w:p>
  </w:footnote>
  <w:footnote w:type="continuationSeparator" w:id="0">
    <w:p w14:paraId="3221F160" w14:textId="77777777" w:rsidR="001E081D" w:rsidRDefault="001E081D"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598CF"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0A4CAC03" wp14:editId="3A6FAEDB">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C7271C2" id="Rectangle 1" o:spid="_x0000_s1026" alt="&quot;&quot;"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25pt;height:11.25pt" o:bullet="t">
        <v:imagedata r:id="rId1" o:title="msoE9FD"/>
      </v:shape>
    </w:pict>
  </w:numPicBullet>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12B7628"/>
    <w:multiLevelType w:val="hybridMultilevel"/>
    <w:tmpl w:val="393895B4"/>
    <w:lvl w:ilvl="0" w:tplc="0C09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D037AF"/>
    <w:multiLevelType w:val="hybridMultilevel"/>
    <w:tmpl w:val="DA70A43E"/>
    <w:lvl w:ilvl="0" w:tplc="0C09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AEF22FE"/>
    <w:multiLevelType w:val="hybridMultilevel"/>
    <w:tmpl w:val="38D802E8"/>
    <w:lvl w:ilvl="0" w:tplc="6A92DF90">
      <w:start w:val="1"/>
      <w:numFmt w:val="bullet"/>
      <w:lvlText w:val="□"/>
      <w:lvlJc w:val="right"/>
      <w:pPr>
        <w:ind w:left="1443" w:hanging="360"/>
      </w:pPr>
      <w:rPr>
        <w:rFonts w:ascii="Calibri" w:hAnsi="Calibri" w:cs="Times New Roman" w:hint="default"/>
      </w:rPr>
    </w:lvl>
    <w:lvl w:ilvl="1" w:tplc="0C090003">
      <w:start w:val="1"/>
      <w:numFmt w:val="bullet"/>
      <w:lvlText w:val="o"/>
      <w:lvlJc w:val="left"/>
      <w:pPr>
        <w:ind w:left="2163" w:hanging="360"/>
      </w:pPr>
      <w:rPr>
        <w:rFonts w:ascii="Courier New" w:hAnsi="Courier New" w:cs="Courier New" w:hint="default"/>
      </w:rPr>
    </w:lvl>
    <w:lvl w:ilvl="2" w:tplc="0C090005">
      <w:start w:val="1"/>
      <w:numFmt w:val="bullet"/>
      <w:lvlText w:val=""/>
      <w:lvlJc w:val="left"/>
      <w:pPr>
        <w:ind w:left="2883" w:hanging="360"/>
      </w:pPr>
      <w:rPr>
        <w:rFonts w:ascii="Wingdings" w:hAnsi="Wingdings" w:hint="default"/>
      </w:rPr>
    </w:lvl>
    <w:lvl w:ilvl="3" w:tplc="0C090001">
      <w:start w:val="1"/>
      <w:numFmt w:val="bullet"/>
      <w:lvlText w:val=""/>
      <w:lvlJc w:val="left"/>
      <w:pPr>
        <w:ind w:left="3603" w:hanging="360"/>
      </w:pPr>
      <w:rPr>
        <w:rFonts w:ascii="Symbol" w:hAnsi="Symbol" w:hint="default"/>
      </w:rPr>
    </w:lvl>
    <w:lvl w:ilvl="4" w:tplc="0C090003">
      <w:start w:val="1"/>
      <w:numFmt w:val="bullet"/>
      <w:lvlText w:val="o"/>
      <w:lvlJc w:val="left"/>
      <w:pPr>
        <w:ind w:left="4323" w:hanging="360"/>
      </w:pPr>
      <w:rPr>
        <w:rFonts w:ascii="Courier New" w:hAnsi="Courier New" w:cs="Courier New" w:hint="default"/>
      </w:rPr>
    </w:lvl>
    <w:lvl w:ilvl="5" w:tplc="0C090005">
      <w:start w:val="1"/>
      <w:numFmt w:val="bullet"/>
      <w:lvlText w:val=""/>
      <w:lvlJc w:val="left"/>
      <w:pPr>
        <w:ind w:left="5043" w:hanging="360"/>
      </w:pPr>
      <w:rPr>
        <w:rFonts w:ascii="Wingdings" w:hAnsi="Wingdings" w:hint="default"/>
      </w:rPr>
    </w:lvl>
    <w:lvl w:ilvl="6" w:tplc="0C090001">
      <w:start w:val="1"/>
      <w:numFmt w:val="bullet"/>
      <w:lvlText w:val=""/>
      <w:lvlJc w:val="left"/>
      <w:pPr>
        <w:ind w:left="5763" w:hanging="360"/>
      </w:pPr>
      <w:rPr>
        <w:rFonts w:ascii="Symbol" w:hAnsi="Symbol" w:hint="default"/>
      </w:rPr>
    </w:lvl>
    <w:lvl w:ilvl="7" w:tplc="0C090003">
      <w:start w:val="1"/>
      <w:numFmt w:val="bullet"/>
      <w:lvlText w:val="o"/>
      <w:lvlJc w:val="left"/>
      <w:pPr>
        <w:ind w:left="6483" w:hanging="360"/>
      </w:pPr>
      <w:rPr>
        <w:rFonts w:ascii="Courier New" w:hAnsi="Courier New" w:cs="Courier New" w:hint="default"/>
      </w:rPr>
    </w:lvl>
    <w:lvl w:ilvl="8" w:tplc="0C090005">
      <w:start w:val="1"/>
      <w:numFmt w:val="bullet"/>
      <w:lvlText w:val=""/>
      <w:lvlJc w:val="left"/>
      <w:pPr>
        <w:ind w:left="7203" w:hanging="360"/>
      </w:pPr>
      <w:rPr>
        <w:rFonts w:ascii="Wingdings" w:hAnsi="Wingdings" w:hint="default"/>
      </w:rPr>
    </w:lvl>
  </w:abstractNum>
  <w:abstractNum w:abstractNumId="17" w15:restartNumberingAfterBreak="0">
    <w:nsid w:val="4BD85C9B"/>
    <w:multiLevelType w:val="hybridMultilevel"/>
    <w:tmpl w:val="C82A672E"/>
    <w:lvl w:ilvl="0" w:tplc="0C09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49D586B"/>
    <w:multiLevelType w:val="hybridMultilevel"/>
    <w:tmpl w:val="95543EF2"/>
    <w:lvl w:ilvl="0" w:tplc="0C09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5EF2473"/>
    <w:multiLevelType w:val="hybridMultilevel"/>
    <w:tmpl w:val="FF3AE5A8"/>
    <w:lvl w:ilvl="0" w:tplc="0C09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52784272">
    <w:abstractNumId w:val="9"/>
  </w:num>
  <w:num w:numId="2" w16cid:durableId="1111317766">
    <w:abstractNumId w:val="9"/>
    <w:lvlOverride w:ilvl="0">
      <w:startOverride w:val="1"/>
    </w:lvlOverride>
  </w:num>
  <w:num w:numId="3" w16cid:durableId="1339623446">
    <w:abstractNumId w:val="11"/>
  </w:num>
  <w:num w:numId="4" w16cid:durableId="2023168453">
    <w:abstractNumId w:val="15"/>
  </w:num>
  <w:num w:numId="5" w16cid:durableId="1605266190">
    <w:abstractNumId w:val="8"/>
  </w:num>
  <w:num w:numId="6" w16cid:durableId="1258057083">
    <w:abstractNumId w:val="7"/>
  </w:num>
  <w:num w:numId="7" w16cid:durableId="2025740555">
    <w:abstractNumId w:val="6"/>
  </w:num>
  <w:num w:numId="8" w16cid:durableId="724525885">
    <w:abstractNumId w:val="5"/>
  </w:num>
  <w:num w:numId="9" w16cid:durableId="654836990">
    <w:abstractNumId w:val="4"/>
  </w:num>
  <w:num w:numId="10" w16cid:durableId="279918109">
    <w:abstractNumId w:val="3"/>
  </w:num>
  <w:num w:numId="11" w16cid:durableId="1513491522">
    <w:abstractNumId w:val="2"/>
  </w:num>
  <w:num w:numId="12" w16cid:durableId="964699485">
    <w:abstractNumId w:val="1"/>
  </w:num>
  <w:num w:numId="13" w16cid:durableId="531920215">
    <w:abstractNumId w:val="0"/>
  </w:num>
  <w:num w:numId="14" w16cid:durableId="1516728304">
    <w:abstractNumId w:val="14"/>
  </w:num>
  <w:num w:numId="15" w16cid:durableId="490293120">
    <w:abstractNumId w:val="12"/>
  </w:num>
  <w:num w:numId="16" w16cid:durableId="659626218">
    <w:abstractNumId w:val="13"/>
  </w:num>
  <w:num w:numId="17" w16cid:durableId="80641678">
    <w:abstractNumId w:val="18"/>
  </w:num>
  <w:num w:numId="18" w16cid:durableId="1536846706">
    <w:abstractNumId w:val="17"/>
  </w:num>
  <w:num w:numId="19" w16cid:durableId="1297680934">
    <w:abstractNumId w:val="16"/>
    <w:lvlOverride w:ilvl="0"/>
    <w:lvlOverride w:ilvl="1"/>
    <w:lvlOverride w:ilvl="2"/>
    <w:lvlOverride w:ilvl="3"/>
    <w:lvlOverride w:ilvl="4"/>
    <w:lvlOverride w:ilvl="5"/>
    <w:lvlOverride w:ilvl="6"/>
    <w:lvlOverride w:ilvl="7"/>
    <w:lvlOverride w:ilvl="8"/>
  </w:num>
  <w:num w:numId="20" w16cid:durableId="1409309731">
    <w:abstractNumId w:val="10"/>
  </w:num>
  <w:num w:numId="21" w16cid:durableId="13916126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A3B"/>
    <w:rsid w:val="00002750"/>
    <w:rsid w:val="00004D4E"/>
    <w:rsid w:val="00011895"/>
    <w:rsid w:val="00013818"/>
    <w:rsid w:val="00024730"/>
    <w:rsid w:val="000348ED"/>
    <w:rsid w:val="00040CF1"/>
    <w:rsid w:val="0004158B"/>
    <w:rsid w:val="00051DFD"/>
    <w:rsid w:val="00056FE7"/>
    <w:rsid w:val="000570FF"/>
    <w:rsid w:val="00057244"/>
    <w:rsid w:val="00061C1E"/>
    <w:rsid w:val="0006454B"/>
    <w:rsid w:val="00075B13"/>
    <w:rsid w:val="00092692"/>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3B5F"/>
    <w:rsid w:val="001B720C"/>
    <w:rsid w:val="001C0DEE"/>
    <w:rsid w:val="001C3957"/>
    <w:rsid w:val="001C46E5"/>
    <w:rsid w:val="001E081D"/>
    <w:rsid w:val="001E08A4"/>
    <w:rsid w:val="0020735F"/>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01E3"/>
    <w:rsid w:val="002B3FC8"/>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E5D64"/>
    <w:rsid w:val="00403149"/>
    <w:rsid w:val="004037EF"/>
    <w:rsid w:val="00405BAD"/>
    <w:rsid w:val="004113D8"/>
    <w:rsid w:val="00416463"/>
    <w:rsid w:val="00423827"/>
    <w:rsid w:val="00437B8B"/>
    <w:rsid w:val="00465113"/>
    <w:rsid w:val="00467F3F"/>
    <w:rsid w:val="004727C2"/>
    <w:rsid w:val="00476144"/>
    <w:rsid w:val="004915EA"/>
    <w:rsid w:val="004A4493"/>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6E43"/>
    <w:rsid w:val="005F4455"/>
    <w:rsid w:val="006104FF"/>
    <w:rsid w:val="00614B7C"/>
    <w:rsid w:val="0062239B"/>
    <w:rsid w:val="00625B8A"/>
    <w:rsid w:val="00636865"/>
    <w:rsid w:val="00644D4E"/>
    <w:rsid w:val="00646D01"/>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D7A3B"/>
    <w:rsid w:val="007E7052"/>
    <w:rsid w:val="007F71A4"/>
    <w:rsid w:val="008030EE"/>
    <w:rsid w:val="00812148"/>
    <w:rsid w:val="00814B43"/>
    <w:rsid w:val="00814FA5"/>
    <w:rsid w:val="0083016A"/>
    <w:rsid w:val="00846AAE"/>
    <w:rsid w:val="00867081"/>
    <w:rsid w:val="008978E8"/>
    <w:rsid w:val="008A02C4"/>
    <w:rsid w:val="008A49A0"/>
    <w:rsid w:val="008A6538"/>
    <w:rsid w:val="008D4FC8"/>
    <w:rsid w:val="008D5A80"/>
    <w:rsid w:val="008E5483"/>
    <w:rsid w:val="008F4532"/>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1C0"/>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4661"/>
    <w:rsid w:val="00B55487"/>
    <w:rsid w:val="00B73E30"/>
    <w:rsid w:val="00B763B5"/>
    <w:rsid w:val="00B87595"/>
    <w:rsid w:val="00B90654"/>
    <w:rsid w:val="00B91175"/>
    <w:rsid w:val="00BA71B3"/>
    <w:rsid w:val="00BB34BE"/>
    <w:rsid w:val="00BC0E1A"/>
    <w:rsid w:val="00BC1472"/>
    <w:rsid w:val="00BC6D44"/>
    <w:rsid w:val="00BD2DD6"/>
    <w:rsid w:val="00BD55EE"/>
    <w:rsid w:val="00C0155C"/>
    <w:rsid w:val="00C3233C"/>
    <w:rsid w:val="00C3763A"/>
    <w:rsid w:val="00C60281"/>
    <w:rsid w:val="00C779DA"/>
    <w:rsid w:val="00C814F7"/>
    <w:rsid w:val="00C81C04"/>
    <w:rsid w:val="00C91B4B"/>
    <w:rsid w:val="00C93DE1"/>
    <w:rsid w:val="00CA1ED0"/>
    <w:rsid w:val="00CA2E0A"/>
    <w:rsid w:val="00CB3192"/>
    <w:rsid w:val="00CC1E5C"/>
    <w:rsid w:val="00CD1043"/>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85CA4"/>
    <w:rsid w:val="00DB0B61"/>
    <w:rsid w:val="00DC5F39"/>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B13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qFormat/>
    <w:rsid w:val="00636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8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av\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E64FB233A24847931342B618C4E524"/>
        <w:category>
          <w:name w:val="General"/>
          <w:gallery w:val="placeholder"/>
        </w:category>
        <w:types>
          <w:type w:val="bbPlcHdr"/>
        </w:types>
        <w:behaviors>
          <w:behavior w:val="content"/>
        </w:behaviors>
        <w:guid w:val="{3DC3C348-EB9E-4B5C-AFD7-5CAF16A3A19E}"/>
      </w:docPartPr>
      <w:docPartBody>
        <w:p w:rsidR="00000000" w:rsidRDefault="00000000">
          <w:pPr>
            <w:pStyle w:val="81E64FB233A24847931342B618C4E524"/>
          </w:pPr>
          <w:r w:rsidRPr="009D0878">
            <w:t>Address</w:t>
          </w:r>
        </w:p>
      </w:docPartBody>
    </w:docPart>
    <w:docPart>
      <w:docPartPr>
        <w:name w:val="8F2ECA6BC2234125B43149FFAED1BC31"/>
        <w:category>
          <w:name w:val="General"/>
          <w:gallery w:val="placeholder"/>
        </w:category>
        <w:types>
          <w:type w:val="bbPlcHdr"/>
        </w:types>
        <w:behaviors>
          <w:behavior w:val="content"/>
        </w:behaviors>
        <w:guid w:val="{5639AB5D-DC08-49AF-A76C-A8D0A840228A}"/>
      </w:docPartPr>
      <w:docPartBody>
        <w:p w:rsidR="00000000" w:rsidRDefault="00000000">
          <w:pPr>
            <w:pStyle w:val="8F2ECA6BC2234125B43149FFAED1BC31"/>
          </w:pPr>
          <w:r w:rsidRPr="009D0878">
            <w:t>Phone</w:t>
          </w:r>
        </w:p>
      </w:docPartBody>
    </w:docPart>
    <w:docPart>
      <w:docPartPr>
        <w:name w:val="720A28F4FAB64D6384E54C70B5537546"/>
        <w:category>
          <w:name w:val="General"/>
          <w:gallery w:val="placeholder"/>
        </w:category>
        <w:types>
          <w:type w:val="bbPlcHdr"/>
        </w:types>
        <w:behaviors>
          <w:behavior w:val="content"/>
        </w:behaviors>
        <w:guid w:val="{EE40BF65-7AB0-4509-A519-AB904A838EEE}"/>
      </w:docPartPr>
      <w:docPartBody>
        <w:p w:rsidR="00000000" w:rsidRDefault="00000000">
          <w:pPr>
            <w:pStyle w:val="720A28F4FAB64D6384E54C70B5537546"/>
          </w:pPr>
          <w:r w:rsidRPr="009D0878">
            <w:t>Email</w:t>
          </w:r>
        </w:p>
      </w:docPartBody>
    </w:docPart>
    <w:docPart>
      <w:docPartPr>
        <w:name w:val="D337C84758974EE986DE9FC3A88E02A0"/>
        <w:category>
          <w:name w:val="General"/>
          <w:gallery w:val="placeholder"/>
        </w:category>
        <w:types>
          <w:type w:val="bbPlcHdr"/>
        </w:types>
        <w:behaviors>
          <w:behavior w:val="content"/>
        </w:behaviors>
        <w:guid w:val="{900C56E2-61A8-4C43-9194-ED81C52013A4}"/>
      </w:docPartPr>
      <w:docPartBody>
        <w:p w:rsidR="00000000" w:rsidRDefault="00000000">
          <w:pPr>
            <w:pStyle w:val="D337C84758974EE986DE9FC3A88E02A0"/>
          </w:pPr>
          <w:r w:rsidRPr="009D0878">
            <w:t>LinkedIn P</w:t>
          </w:r>
          <w:r w:rsidRPr="009D0878">
            <w:t>rofile</w:t>
          </w:r>
        </w:p>
      </w:docPartBody>
    </w:docPart>
    <w:docPart>
      <w:docPartPr>
        <w:name w:val="478CB00D5CEE49139A6DAC2901A200B0"/>
        <w:category>
          <w:name w:val="General"/>
          <w:gallery w:val="placeholder"/>
        </w:category>
        <w:types>
          <w:type w:val="bbPlcHdr"/>
        </w:types>
        <w:behaviors>
          <w:behavior w:val="content"/>
        </w:behaviors>
        <w:guid w:val="{01D9CA65-19B7-42D0-ACF2-6ABF960FE315}"/>
      </w:docPartPr>
      <w:docPartBody>
        <w:p w:rsidR="00000000" w:rsidRDefault="00000000">
          <w:pPr>
            <w:pStyle w:val="478CB00D5CEE49139A6DAC2901A200B0"/>
          </w:pPr>
          <w:r w:rsidRPr="009D0878">
            <w:t>Twitter/Blog/Portfolio</w:t>
          </w:r>
        </w:p>
      </w:docPartBody>
    </w:docPart>
    <w:docPart>
      <w:docPartPr>
        <w:name w:val="F86060F001024DAF962D407D87A93A65"/>
        <w:category>
          <w:name w:val="General"/>
          <w:gallery w:val="placeholder"/>
        </w:category>
        <w:types>
          <w:type w:val="bbPlcHdr"/>
        </w:types>
        <w:behaviors>
          <w:behavior w:val="content"/>
        </w:behaviors>
        <w:guid w:val="{35AF0548-8043-4C7F-810B-C0168FBAE723}"/>
      </w:docPartPr>
      <w:docPartBody>
        <w:p w:rsidR="00000000" w:rsidRDefault="00000000">
          <w:pPr>
            <w:pStyle w:val="F86060F001024DAF962D407D87A93A65"/>
          </w:pPr>
          <w:r w:rsidRPr="00D85CA4">
            <w:t>Objective</w:t>
          </w:r>
        </w:p>
      </w:docPartBody>
    </w:docPart>
    <w:docPart>
      <w:docPartPr>
        <w:name w:val="7205C33F3F414B0385CCC0442A576611"/>
        <w:category>
          <w:name w:val="General"/>
          <w:gallery w:val="placeholder"/>
        </w:category>
        <w:types>
          <w:type w:val="bbPlcHdr"/>
        </w:types>
        <w:behaviors>
          <w:behavior w:val="content"/>
        </w:behaviors>
        <w:guid w:val="{48FE96A4-80C6-4B7C-B157-57777FE18D09}"/>
      </w:docPartPr>
      <w:docPartBody>
        <w:p w:rsidR="00000000" w:rsidRDefault="00000000">
          <w:pPr>
            <w:pStyle w:val="7205C33F3F414B0385CCC0442A576611"/>
          </w:pPr>
          <w:r w:rsidRPr="00565B06">
            <w:t>Education</w:t>
          </w:r>
        </w:p>
      </w:docPartBody>
    </w:docPart>
    <w:docPart>
      <w:docPartPr>
        <w:name w:val="0C40B3E0A74A403EA3E375DB10A48911"/>
        <w:category>
          <w:name w:val="General"/>
          <w:gallery w:val="placeholder"/>
        </w:category>
        <w:types>
          <w:type w:val="bbPlcHdr"/>
        </w:types>
        <w:behaviors>
          <w:behavior w:val="content"/>
        </w:behaviors>
        <w:guid w:val="{6AD3F2FB-D2E5-4CC5-8EE4-BF198C6D9052}"/>
      </w:docPartPr>
      <w:docPartBody>
        <w:p w:rsidR="00000000" w:rsidRDefault="00000000">
          <w:pPr>
            <w:pStyle w:val="0C40B3E0A74A403EA3E375DB10A48911"/>
          </w:pPr>
          <w:r w:rsidRPr="00565B06">
            <w:t>Experience</w:t>
          </w:r>
        </w:p>
      </w:docPartBody>
    </w:docPart>
    <w:docPart>
      <w:docPartPr>
        <w:name w:val="C0374368781B43C18F617A96A87D605C"/>
        <w:category>
          <w:name w:val="General"/>
          <w:gallery w:val="placeholder"/>
        </w:category>
        <w:types>
          <w:type w:val="bbPlcHdr"/>
        </w:types>
        <w:behaviors>
          <w:behavior w:val="content"/>
        </w:behaviors>
        <w:guid w:val="{175F13FA-6B85-4D7B-8F97-BFA1685027A9}"/>
      </w:docPartPr>
      <w:docPartBody>
        <w:p w:rsidR="00000000" w:rsidRDefault="00000000">
          <w:pPr>
            <w:pStyle w:val="C0374368781B43C18F617A96A87D605C"/>
          </w:pPr>
          <w:r w:rsidRPr="00565B06">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7D"/>
    <w:rsid w:val="0040240D"/>
    <w:rsid w:val="00881D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ACDCDCD17E47C89C5609F7BA7ACBD4">
    <w:name w:val="3BACDCDCD17E47C89C5609F7BA7ACBD4"/>
  </w:style>
  <w:style w:type="paragraph" w:customStyle="1" w:styleId="0D26069A1D9F4EAAACAA569F16C60173">
    <w:name w:val="0D26069A1D9F4EAAACAA569F16C60173"/>
  </w:style>
  <w:style w:type="paragraph" w:customStyle="1" w:styleId="81E64FB233A24847931342B618C4E524">
    <w:name w:val="81E64FB233A24847931342B618C4E524"/>
  </w:style>
  <w:style w:type="paragraph" w:customStyle="1" w:styleId="8F2ECA6BC2234125B43149FFAED1BC31">
    <w:name w:val="8F2ECA6BC2234125B43149FFAED1BC31"/>
  </w:style>
  <w:style w:type="paragraph" w:customStyle="1" w:styleId="720A28F4FAB64D6384E54C70B5537546">
    <w:name w:val="720A28F4FAB64D6384E54C70B5537546"/>
  </w:style>
  <w:style w:type="paragraph" w:customStyle="1" w:styleId="D337C84758974EE986DE9FC3A88E02A0">
    <w:name w:val="D337C84758974EE986DE9FC3A88E02A0"/>
  </w:style>
  <w:style w:type="paragraph" w:customStyle="1" w:styleId="478CB00D5CEE49139A6DAC2901A200B0">
    <w:name w:val="478CB00D5CEE49139A6DAC2901A200B0"/>
  </w:style>
  <w:style w:type="paragraph" w:customStyle="1" w:styleId="F86060F001024DAF962D407D87A93A65">
    <w:name w:val="F86060F001024DAF962D407D87A93A65"/>
  </w:style>
  <w:style w:type="paragraph" w:customStyle="1" w:styleId="51E7EDA7E23B4FD19BD486F11F1832B1">
    <w:name w:val="51E7EDA7E23B4FD19BD486F11F1832B1"/>
  </w:style>
  <w:style w:type="paragraph" w:customStyle="1" w:styleId="7205C33F3F414B0385CCC0442A576611">
    <w:name w:val="7205C33F3F414B0385CCC0442A576611"/>
  </w:style>
  <w:style w:type="paragraph" w:customStyle="1" w:styleId="200B5E9C05E94A9C8B827C2400B07CAC">
    <w:name w:val="200B5E9C05E94A9C8B827C2400B07CAC"/>
  </w:style>
  <w:style w:type="character" w:styleId="Emphasis">
    <w:name w:val="Emphasis"/>
    <w:basedOn w:val="DefaultParagraphFont"/>
    <w:uiPriority w:val="11"/>
    <w:qFormat/>
    <w:rsid w:val="00881D7D"/>
    <w:rPr>
      <w:b w:val="0"/>
      <w:iCs/>
      <w:color w:val="657C9C" w:themeColor="text2" w:themeTint="BF"/>
      <w:sz w:val="26"/>
    </w:rPr>
  </w:style>
  <w:style w:type="paragraph" w:customStyle="1" w:styleId="1CA673B872164036894A63F25C431093">
    <w:name w:val="1CA673B872164036894A63F25C431093"/>
  </w:style>
  <w:style w:type="paragraph" w:customStyle="1" w:styleId="4A742C6A79B14F2A905F4DB620AEDC33">
    <w:name w:val="4A742C6A79B14F2A905F4DB620AEDC33"/>
  </w:style>
  <w:style w:type="paragraph" w:customStyle="1" w:styleId="F8C1CF37656940E7954F607B3B63295C">
    <w:name w:val="F8C1CF37656940E7954F607B3B63295C"/>
  </w:style>
  <w:style w:type="paragraph" w:customStyle="1" w:styleId="CC5D670DEF5340DD8C5DE01EFCCA37FD">
    <w:name w:val="CC5D670DEF5340DD8C5DE01EFCCA37FD"/>
  </w:style>
  <w:style w:type="paragraph" w:customStyle="1" w:styleId="A61117DC744B40328FD78C203FE5EF9C">
    <w:name w:val="A61117DC744B40328FD78C203FE5EF9C"/>
  </w:style>
  <w:style w:type="paragraph" w:customStyle="1" w:styleId="8E48D16AF1AF4E518941FF3500DA57DD">
    <w:name w:val="8E48D16AF1AF4E518941FF3500DA57DD"/>
  </w:style>
  <w:style w:type="paragraph" w:customStyle="1" w:styleId="43847BA02B07482FB8EEFF84A1801E2D">
    <w:name w:val="43847BA02B07482FB8EEFF84A1801E2D"/>
  </w:style>
  <w:style w:type="paragraph" w:customStyle="1" w:styleId="911CA49805D44D229B65B30E493C689E">
    <w:name w:val="911CA49805D44D229B65B30E493C689E"/>
  </w:style>
  <w:style w:type="paragraph" w:customStyle="1" w:styleId="DAC7743B5B444D4F9E360AD910D56DB3">
    <w:name w:val="DAC7743B5B444D4F9E360AD910D56DB3"/>
  </w:style>
  <w:style w:type="paragraph" w:customStyle="1" w:styleId="0C40B3E0A74A403EA3E375DB10A48911">
    <w:name w:val="0C40B3E0A74A403EA3E375DB10A48911"/>
  </w:style>
  <w:style w:type="paragraph" w:customStyle="1" w:styleId="401A776FF50943A18BB2AD16C2507201">
    <w:name w:val="401A776FF50943A18BB2AD16C2507201"/>
  </w:style>
  <w:style w:type="paragraph" w:customStyle="1" w:styleId="C8C151ED751E42F9AEFCA2280D7D2B2B">
    <w:name w:val="C8C151ED751E42F9AEFCA2280D7D2B2B"/>
  </w:style>
  <w:style w:type="paragraph" w:customStyle="1" w:styleId="DD6163EE8883483B8F184297DCC42911">
    <w:name w:val="DD6163EE8883483B8F184297DCC42911"/>
  </w:style>
  <w:style w:type="paragraph" w:customStyle="1" w:styleId="4E0220C718E64F14B875EE1E64AE63D8">
    <w:name w:val="4E0220C718E64F14B875EE1E64AE63D8"/>
  </w:style>
  <w:style w:type="paragraph" w:customStyle="1" w:styleId="19C28908FC9041619F99950B2616C894">
    <w:name w:val="19C28908FC9041619F99950B2616C894"/>
  </w:style>
  <w:style w:type="paragraph" w:customStyle="1" w:styleId="4FDEBA664A554368BEB13486D6EE3DDC">
    <w:name w:val="4FDEBA664A554368BEB13486D6EE3DDC"/>
  </w:style>
  <w:style w:type="paragraph" w:customStyle="1" w:styleId="39156301B946490EB12D94D3B4FCA042">
    <w:name w:val="39156301B946490EB12D94D3B4FCA042"/>
  </w:style>
  <w:style w:type="paragraph" w:customStyle="1" w:styleId="E2A19A8FF7404963AE2A5039E3B259FA">
    <w:name w:val="E2A19A8FF7404963AE2A5039E3B259FA"/>
  </w:style>
  <w:style w:type="paragraph" w:customStyle="1" w:styleId="6BF36E3B08B346C79CBA9F5E7315A3AD">
    <w:name w:val="6BF36E3B08B346C79CBA9F5E7315A3AD"/>
  </w:style>
  <w:style w:type="paragraph" w:customStyle="1" w:styleId="36DB7A720A3B4840B7E354B7EE5FA925">
    <w:name w:val="36DB7A720A3B4840B7E354B7EE5FA925"/>
  </w:style>
  <w:style w:type="paragraph" w:customStyle="1" w:styleId="C0374368781B43C18F617A96A87D605C">
    <w:name w:val="C0374368781B43C18F617A96A87D605C"/>
  </w:style>
  <w:style w:type="paragraph" w:customStyle="1" w:styleId="5E92349343084F3287427BE2F6113942">
    <w:name w:val="5E92349343084F3287427BE2F6113942"/>
  </w:style>
  <w:style w:type="paragraph" w:customStyle="1" w:styleId="E68A2E1527694CC7B2ACAED7A53F2C45">
    <w:name w:val="E68A2E1527694CC7B2ACAED7A53F2C45"/>
  </w:style>
  <w:style w:type="paragraph" w:customStyle="1" w:styleId="C8E1B773A2FF4699AB95CD197715D6AD">
    <w:name w:val="C8E1B773A2FF4699AB95CD197715D6AD"/>
  </w:style>
  <w:style w:type="paragraph" w:customStyle="1" w:styleId="78223B5D6CBB49F7983ACFFD0572B274">
    <w:name w:val="78223B5D6CBB49F7983ACFFD0572B274"/>
  </w:style>
  <w:style w:type="paragraph" w:customStyle="1" w:styleId="28D40A6DDAFF4E13A4E284851C602D24">
    <w:name w:val="28D40A6DDAFF4E13A4E284851C602D24"/>
  </w:style>
  <w:style w:type="paragraph" w:customStyle="1" w:styleId="7768E8FDC91C4A19B401043BB19E90D8">
    <w:name w:val="7768E8FDC91C4A19B401043BB19E90D8"/>
  </w:style>
  <w:style w:type="paragraph" w:customStyle="1" w:styleId="68D6A3AF560D4A66A9DBC596DF975D74">
    <w:name w:val="68D6A3AF560D4A66A9DBC596DF975D74"/>
  </w:style>
  <w:style w:type="paragraph" w:customStyle="1" w:styleId="3E90E53FD01043E0ABCFD7F4B47AAF78">
    <w:name w:val="3E90E53FD01043E0ABCFD7F4B47AAF78"/>
    <w:rsid w:val="00881D7D"/>
  </w:style>
  <w:style w:type="paragraph" w:customStyle="1" w:styleId="C304F2C6D65A4405827296B8FA585E35">
    <w:name w:val="C304F2C6D65A4405827296B8FA585E35"/>
    <w:rsid w:val="00881D7D"/>
  </w:style>
  <w:style w:type="paragraph" w:customStyle="1" w:styleId="425A30761CB948229C4E5A5A73FBECAB">
    <w:name w:val="425A30761CB948229C4E5A5A73FBECAB"/>
    <w:rsid w:val="00881D7D"/>
  </w:style>
  <w:style w:type="paragraph" w:customStyle="1" w:styleId="39A37518764242D0A2A622C24BFFED3D">
    <w:name w:val="39A37518764242D0A2A622C24BFFED3D"/>
    <w:rsid w:val="00881D7D"/>
  </w:style>
  <w:style w:type="paragraph" w:customStyle="1" w:styleId="FBC096A88E144717B19F9DD714D2D97E">
    <w:name w:val="FBC096A88E144717B19F9DD714D2D97E"/>
    <w:rsid w:val="00881D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9a Millbrook Place, Cherrybrook</CompanyAddress>
  <CompanyPhone>0416418065</CompanyPhone>
  <CompanyFax/>
  <CompanyEmail>rishavpandey@outlook.com.au</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3.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0</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DOB – 05/05/2002</cp:keywords>
  <dc:description/>
  <cp:lastModifiedBy/>
  <cp:revision>1</cp:revision>
  <dcterms:created xsi:type="dcterms:W3CDTF">2023-01-05T06:42:00Z</dcterms:created>
  <dcterms:modified xsi:type="dcterms:W3CDTF">2023-01-05T07:54:00Z</dcterms:modified>
  <cp:category/>
  <cp:contentStatu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